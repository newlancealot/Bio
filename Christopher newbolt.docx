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C2D" w:rsidRPr="00DF6A4E" w:rsidRDefault="00D66BFB" w:rsidP="004F52DE">
      <w:pPr>
        <w:pStyle w:val="Title"/>
      </w:pPr>
      <w:r>
        <w:t>Christopher newbolt</w:t>
      </w:r>
    </w:p>
    <w:p w:rsidR="00801C2D" w:rsidRPr="00DF6A4E" w:rsidRDefault="00D66BFB">
      <w:pPr>
        <w:pStyle w:val="ContactInfo"/>
      </w:pPr>
      <w:r>
        <w:t>3822 E. Vista St</w:t>
      </w:r>
      <w:r w:rsidR="006765A4">
        <w:t>.</w:t>
      </w:r>
      <w:r w:rsidR="00801C2D" w:rsidRPr="00DF6A4E">
        <w:t xml:space="preserve">  </w:t>
      </w:r>
      <w:proofErr w:type="gramStart"/>
      <w:r w:rsidR="00801C2D" w:rsidRPr="00DF6A4E">
        <w:t>|</w:t>
      </w:r>
      <w:proofErr w:type="gramEnd"/>
      <w:r w:rsidR="00801C2D" w:rsidRPr="00DF6A4E">
        <w:t xml:space="preserve"> </w:t>
      </w:r>
      <w:r>
        <w:t>Long Beach, Ca 90803</w:t>
      </w:r>
      <w:r w:rsidR="00801C2D" w:rsidRPr="00DF6A4E">
        <w:t xml:space="preserve">  | </w:t>
      </w:r>
      <w:r>
        <w:t>386.383.1061</w:t>
      </w:r>
      <w:r w:rsidR="00801C2D" w:rsidRPr="00DF6A4E">
        <w:t xml:space="preserve"> |  </w:t>
      </w:r>
      <w:r>
        <w:t>newlancealot2@hotmail.com</w:t>
      </w:r>
    </w:p>
    <w:sdt>
      <w:sdtPr>
        <w:alias w:val="Objective:"/>
        <w:tag w:val="Objective:"/>
        <w:id w:val="-89400516"/>
        <w:placeholder>
          <w:docPart w:val="9459E4A1FF794538A4D5532A3C242EB4"/>
        </w:placeholder>
        <w:temporary/>
        <w:showingPlcHdr/>
        <w15:appearance w15:val="hidden"/>
      </w:sdtPr>
      <w:sdtEndPr/>
      <w:sdtContent>
        <w:p w:rsidR="00801C2D" w:rsidRPr="00DF6A4E" w:rsidRDefault="00801C2D" w:rsidP="00794AC5">
          <w:pPr>
            <w:pStyle w:val="Heading1"/>
          </w:pPr>
          <w:r w:rsidRPr="00DF6A4E">
            <w:t>Objective</w:t>
          </w:r>
        </w:p>
      </w:sdtContent>
    </w:sdt>
    <w:p w:rsidR="00801C2D" w:rsidRPr="00DF6A4E" w:rsidRDefault="006765A4" w:rsidP="00794AC5">
      <w:r>
        <w:t>…</w:t>
      </w:r>
    </w:p>
    <w:sdt>
      <w:sdtPr>
        <w:alias w:val="Skills &amp; Abilities:"/>
        <w:tag w:val="Skills &amp; Abilities:"/>
        <w:id w:val="-202552515"/>
        <w:placeholder>
          <w:docPart w:val="D048CF94752B413CA4F04EA50891E862"/>
        </w:placeholder>
        <w:temporary/>
        <w:showingPlcHdr/>
        <w15:appearance w15:val="hidden"/>
      </w:sdtPr>
      <w:sdtEndPr/>
      <w:sdtContent>
        <w:p w:rsidR="00801C2D" w:rsidRPr="00DF6A4E" w:rsidRDefault="00801C2D" w:rsidP="00794AC5">
          <w:pPr>
            <w:pStyle w:val="Heading1"/>
          </w:pPr>
          <w:r w:rsidRPr="00DF6A4E">
            <w:t>Skills &amp; Abilities</w:t>
          </w:r>
        </w:p>
      </w:sdtContent>
    </w:sdt>
    <w:p w:rsidR="00801C2D" w:rsidRPr="00DF6A4E" w:rsidRDefault="006765A4" w:rsidP="00DF6A4E">
      <w:pPr>
        <w:pStyle w:val="ListBullet"/>
      </w:pPr>
      <w:r>
        <w:t>Data analytics and programming experience, light machine shop experience, CAD Modeling</w:t>
      </w:r>
    </w:p>
    <w:sdt>
      <w:sdtPr>
        <w:alias w:val="Experience:"/>
        <w:tag w:val="Experience:"/>
        <w:id w:val="-206186829"/>
        <w:placeholder>
          <w:docPart w:val="7C45D6ABFD40448082FC5C3009C76822"/>
        </w:placeholder>
        <w:temporary/>
        <w:showingPlcHdr/>
        <w15:appearance w15:val="hidden"/>
      </w:sdtPr>
      <w:sdtEndPr/>
      <w:sdtContent>
        <w:p w:rsidR="00801C2D" w:rsidRPr="00DF6A4E" w:rsidRDefault="00801C2D" w:rsidP="00794AC5">
          <w:pPr>
            <w:pStyle w:val="Heading1"/>
          </w:pPr>
          <w:r w:rsidRPr="00DF6A4E">
            <w:t>Experience</w:t>
          </w:r>
        </w:p>
      </w:sdtContent>
    </w:sdt>
    <w:p w:rsidR="00801C2D" w:rsidRPr="00DF6A4E" w:rsidRDefault="00D66BFB" w:rsidP="00F17679">
      <w:pPr>
        <w:pStyle w:val="Heading2"/>
      </w:pPr>
      <w:r>
        <w:t>Mechanical Parts Engineer</w:t>
      </w:r>
      <w:r w:rsidR="00801C2D" w:rsidRPr="00DF6A4E">
        <w:t>,</w:t>
      </w:r>
      <w:r>
        <w:t xml:space="preserve"> Boeing </w:t>
      </w:r>
      <w:r w:rsidR="00227F8E">
        <w:t xml:space="preserve">  </w:t>
      </w:r>
      <w:bookmarkStart w:id="0" w:name="_GoBack"/>
      <w:bookmarkEnd w:id="0"/>
      <w:r>
        <w:rPr>
          <w:rStyle w:val="Strong"/>
        </w:rPr>
        <w:t>March 2015</w:t>
      </w:r>
      <w:r w:rsidR="00801C2D" w:rsidRPr="00DF6A4E">
        <w:rPr>
          <w:rStyle w:val="Strong"/>
        </w:rPr>
        <w:t xml:space="preserve"> – </w:t>
      </w:r>
      <w:r>
        <w:rPr>
          <w:rStyle w:val="Strong"/>
        </w:rPr>
        <w:t>Present</w:t>
      </w:r>
    </w:p>
    <w:p w:rsidR="00F62176" w:rsidRPr="00DF6A4E" w:rsidRDefault="00D66BFB" w:rsidP="00F62176">
      <w:pPr>
        <w:pStyle w:val="Heading3"/>
      </w:pPr>
      <w:r>
        <w:t>Huntington Beach, Ca</w:t>
      </w:r>
    </w:p>
    <w:p w:rsidR="00801C2D" w:rsidRDefault="00D66BFB" w:rsidP="00DF6A4E">
      <w:pPr>
        <w:pStyle w:val="ListBullet"/>
      </w:pPr>
      <w:r>
        <w:t xml:space="preserve">Mechanical Test Lab </w:t>
      </w:r>
      <w:r w:rsidR="0099132D">
        <w:t>Lead</w:t>
      </w:r>
    </w:p>
    <w:p w:rsidR="0099132D" w:rsidRPr="00DF6A4E" w:rsidRDefault="0099132D" w:rsidP="0099132D">
      <w:pPr>
        <w:pStyle w:val="ListBullet"/>
      </w:pPr>
      <w:r>
        <w:t>Primary Materials and Processes support for XSP</w:t>
      </w:r>
    </w:p>
    <w:p w:rsidR="00801C2D" w:rsidRPr="00DF6A4E" w:rsidRDefault="00D66BFB" w:rsidP="00F17679">
      <w:pPr>
        <w:pStyle w:val="Heading2"/>
      </w:pPr>
      <w:r>
        <w:t>Bearing Engineering</w:t>
      </w:r>
      <w:r w:rsidR="00801C2D" w:rsidRPr="00DF6A4E">
        <w:t>,</w:t>
      </w:r>
      <w:r>
        <w:t xml:space="preserve"> Boeing</w:t>
      </w:r>
      <w:r w:rsidR="00F62176" w:rsidRPr="00DF6A4E">
        <w:tab/>
      </w:r>
      <w:r>
        <w:rPr>
          <w:rStyle w:val="Strong"/>
        </w:rPr>
        <w:t>June 2006</w:t>
      </w:r>
      <w:r w:rsidR="00801C2D" w:rsidRPr="00DF6A4E">
        <w:rPr>
          <w:rStyle w:val="Strong"/>
        </w:rPr>
        <w:t xml:space="preserve"> – </w:t>
      </w:r>
      <w:r>
        <w:rPr>
          <w:rStyle w:val="Strong"/>
        </w:rPr>
        <w:t>March 2015</w:t>
      </w:r>
    </w:p>
    <w:p w:rsidR="00F62176" w:rsidRPr="00DF6A4E" w:rsidRDefault="00D66BFB" w:rsidP="00F62176">
      <w:pPr>
        <w:pStyle w:val="Heading3"/>
      </w:pPr>
      <w:r>
        <w:t xml:space="preserve">Seattle, </w:t>
      </w:r>
      <w:proofErr w:type="spellStart"/>
      <w:r>
        <w:t>Wa</w:t>
      </w:r>
      <w:proofErr w:type="spellEnd"/>
    </w:p>
    <w:p w:rsidR="00801C2D" w:rsidRDefault="0099132D" w:rsidP="00DF6A4E">
      <w:pPr>
        <w:pStyle w:val="ListBullet"/>
      </w:pPr>
      <w:r>
        <w:t>Part standard</w:t>
      </w:r>
      <w:r w:rsidR="006765A4">
        <w:t>s</w:t>
      </w:r>
      <w:r>
        <w:t xml:space="preserve"> and </w:t>
      </w:r>
      <w:r w:rsidR="006765A4">
        <w:t>P</w:t>
      </w:r>
      <w:r>
        <w:t>rocess custodian</w:t>
      </w:r>
      <w:r w:rsidR="006765A4">
        <w:t xml:space="preserve"> for Bearing and Lubrication Technology</w:t>
      </w:r>
    </w:p>
    <w:p w:rsidR="0099132D" w:rsidRDefault="0099132D" w:rsidP="00DF6A4E">
      <w:pPr>
        <w:pStyle w:val="ListBullet"/>
      </w:pPr>
      <w:r>
        <w:t>Testing Engineer</w:t>
      </w:r>
      <w:r w:rsidR="006765A4">
        <w:t xml:space="preserve">, Part Qualification, Technology </w:t>
      </w:r>
      <w:proofErr w:type="spellStart"/>
      <w:r w:rsidR="006765A4">
        <w:t>Roadmapping</w:t>
      </w:r>
      <w:proofErr w:type="spellEnd"/>
      <w:r w:rsidR="006765A4">
        <w:t>, Fixture design, test designer</w:t>
      </w:r>
    </w:p>
    <w:p w:rsidR="006765A4" w:rsidRPr="00DF6A4E" w:rsidRDefault="006765A4" w:rsidP="00DF6A4E">
      <w:pPr>
        <w:pStyle w:val="ListBullet"/>
      </w:pPr>
      <w:r>
        <w:t xml:space="preserve">Customer support and Drawing reviewer </w:t>
      </w:r>
    </w:p>
    <w:sdt>
      <w:sdtPr>
        <w:alias w:val="Education:"/>
        <w:tag w:val="Education:"/>
        <w:id w:val="-1338531963"/>
        <w:placeholder>
          <w:docPart w:val="0DEEE5B8BF394903B5ED4A3A1F7A5481"/>
        </w:placeholder>
        <w:temporary/>
        <w:showingPlcHdr/>
        <w15:appearance w15:val="hidden"/>
      </w:sdtPr>
      <w:sdtEndPr/>
      <w:sdtContent>
        <w:p w:rsidR="00801C2D" w:rsidRPr="00DF6A4E" w:rsidRDefault="00801C2D" w:rsidP="00794AC5">
          <w:pPr>
            <w:pStyle w:val="Heading1"/>
          </w:pPr>
          <w:r w:rsidRPr="00DF6A4E">
            <w:t>Education</w:t>
          </w:r>
        </w:p>
      </w:sdtContent>
    </w:sdt>
    <w:p w:rsidR="00801C2D" w:rsidRPr="00DF6A4E" w:rsidRDefault="0099132D" w:rsidP="00794AC5">
      <w:pPr>
        <w:pStyle w:val="Heading2"/>
      </w:pPr>
      <w:r>
        <w:t>University of Southern California</w:t>
      </w:r>
      <w:r w:rsidR="00801C2D" w:rsidRPr="00DF6A4E">
        <w:t xml:space="preserve">– </w:t>
      </w:r>
      <w:r>
        <w:t>Los Angeles, Ca</w:t>
      </w:r>
      <w:r w:rsidR="00801C2D" w:rsidRPr="00DF6A4E">
        <w:t xml:space="preserve"> – </w:t>
      </w:r>
      <w:r w:rsidR="003762B0">
        <w:t>Data Analytics Certificate</w:t>
      </w:r>
    </w:p>
    <w:p w:rsidR="00801C2D" w:rsidRDefault="003762B0" w:rsidP="00DF6A4E">
      <w:pPr>
        <w:pStyle w:val="ListBullet"/>
      </w:pPr>
      <w:r>
        <w:t xml:space="preserve">Python, Mongol, VBA, Pandas, SQL, HTML, CSS </w:t>
      </w:r>
      <w:proofErr w:type="spellStart"/>
      <w:r>
        <w:t>Javascript</w:t>
      </w:r>
      <w:proofErr w:type="spellEnd"/>
      <w:r>
        <w:t xml:space="preserve">, Tableau, </w:t>
      </w:r>
    </w:p>
    <w:p w:rsidR="003762B0" w:rsidRDefault="003762B0" w:rsidP="00DF6A4E">
      <w:pPr>
        <w:pStyle w:val="ListBullet"/>
      </w:pPr>
      <w:r>
        <w:t>Machine Learning, neural networks, API Calls, Web Scraping</w:t>
      </w:r>
    </w:p>
    <w:p w:rsidR="003762B0" w:rsidRDefault="003762B0" w:rsidP="003762B0">
      <w:pPr>
        <w:pStyle w:val="ListBullet"/>
        <w:numPr>
          <w:ilvl w:val="0"/>
          <w:numId w:val="0"/>
        </w:numPr>
        <w:ind w:left="360" w:hanging="360"/>
      </w:pPr>
    </w:p>
    <w:p w:rsidR="003762B0" w:rsidRPr="00DF6A4E" w:rsidRDefault="003762B0" w:rsidP="003762B0">
      <w:pPr>
        <w:pStyle w:val="Heading2"/>
      </w:pPr>
      <w:r>
        <w:t xml:space="preserve">Auburn University </w:t>
      </w:r>
      <w:r w:rsidRPr="00DF6A4E">
        <w:t xml:space="preserve">– </w:t>
      </w:r>
      <w:r>
        <w:t>Auburn, Al</w:t>
      </w:r>
      <w:r w:rsidRPr="00DF6A4E">
        <w:t xml:space="preserve"> – </w:t>
      </w:r>
      <w:r>
        <w:t>B.S. Aerospace Engineering</w:t>
      </w:r>
    </w:p>
    <w:p w:rsidR="003762B0" w:rsidRDefault="003762B0" w:rsidP="003762B0">
      <w:pPr>
        <w:pStyle w:val="ListBullet"/>
      </w:pPr>
      <w:r>
        <w:t xml:space="preserve">Python, Mongol, VBA, Pandas, SQL, HTML, CSS </w:t>
      </w:r>
      <w:r w:rsidR="006C0715">
        <w:t>JavaScript</w:t>
      </w:r>
      <w:r>
        <w:t xml:space="preserve">, Tableau, </w:t>
      </w:r>
    </w:p>
    <w:p w:rsidR="003762B0" w:rsidRPr="00DF6A4E" w:rsidRDefault="003762B0" w:rsidP="003762B0">
      <w:pPr>
        <w:pStyle w:val="ListBullet"/>
      </w:pPr>
      <w:r>
        <w:t>Machine Learning, neural networks, API Calls, Web Scraping</w:t>
      </w:r>
    </w:p>
    <w:sdt>
      <w:sdtPr>
        <w:alias w:val="Communication:"/>
        <w:tag w:val="Communication:"/>
        <w:id w:val="-109594903"/>
        <w:placeholder>
          <w:docPart w:val="44FFE731826D4382B15F423BFE1DC440"/>
        </w:placeholder>
        <w:temporary/>
        <w:showingPlcHdr/>
        <w15:appearance w15:val="hidden"/>
      </w:sdtPr>
      <w:sdtEndPr/>
      <w:sdtContent>
        <w:p w:rsidR="00801C2D" w:rsidRPr="00DF6A4E" w:rsidRDefault="00801C2D" w:rsidP="00794AC5">
          <w:pPr>
            <w:pStyle w:val="Heading1"/>
          </w:pPr>
          <w:r w:rsidRPr="00DF6A4E">
            <w:t>Communication</w:t>
          </w:r>
        </w:p>
      </w:sdtContent>
    </w:sdt>
    <w:sdt>
      <w:sdtPr>
        <w:alias w:val="Enter communication details:"/>
        <w:tag w:val="Enter communication details:"/>
        <w:id w:val="978032846"/>
        <w:placeholder>
          <w:docPart w:val="4D21243288794E14BB48F17E9A5F200C"/>
        </w:placeholder>
        <w:temporary/>
        <w:showingPlcHdr/>
        <w15:appearance w15:val="hidden"/>
      </w:sdtPr>
      <w:sdtEndPr/>
      <w:sdtContent>
        <w:p w:rsidR="00801C2D" w:rsidRPr="00DF6A4E" w:rsidRDefault="00801C2D" w:rsidP="00DF6A4E">
          <w:pPr>
            <w:pStyle w:val="ListBullet"/>
          </w:pPr>
          <w:r w:rsidRPr="00DF6A4E">
            <w:t>You delivered that big presentation to rave reviews. Don’t be shy about it now! This is the place to show how well you work and play with others.</w:t>
          </w:r>
        </w:p>
      </w:sdtContent>
    </w:sdt>
    <w:p w:rsidR="00DF6A4E" w:rsidRPr="00DF6A4E" w:rsidRDefault="00DF6A4E" w:rsidP="00DF6A4E"/>
    <w:sectPr w:rsidR="00DF6A4E" w:rsidRPr="00DF6A4E" w:rsidSect="0021702D">
      <w:footerReference w:type="default" r:id="rId7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BFB" w:rsidRDefault="00D66BFB" w:rsidP="00415E6E">
      <w:r>
        <w:separator/>
      </w:r>
    </w:p>
  </w:endnote>
  <w:endnote w:type="continuationSeparator" w:id="0">
    <w:p w:rsidR="00D66BFB" w:rsidRDefault="00D66BFB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BFB" w:rsidRDefault="00D66BFB" w:rsidP="00415E6E">
      <w:r>
        <w:separator/>
      </w:r>
    </w:p>
  </w:footnote>
  <w:footnote w:type="continuationSeparator" w:id="0">
    <w:p w:rsidR="00D66BFB" w:rsidRDefault="00D66BFB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FB"/>
    <w:rsid w:val="00014AB7"/>
    <w:rsid w:val="000256BE"/>
    <w:rsid w:val="000604C7"/>
    <w:rsid w:val="00061392"/>
    <w:rsid w:val="000E1C28"/>
    <w:rsid w:val="001111EF"/>
    <w:rsid w:val="00112F13"/>
    <w:rsid w:val="001C5567"/>
    <w:rsid w:val="0021702D"/>
    <w:rsid w:val="00226FAE"/>
    <w:rsid w:val="00227F8E"/>
    <w:rsid w:val="003762B0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97172"/>
    <w:rsid w:val="005A2F41"/>
    <w:rsid w:val="005A618C"/>
    <w:rsid w:val="005B0F4A"/>
    <w:rsid w:val="005B21C0"/>
    <w:rsid w:val="006765A4"/>
    <w:rsid w:val="006C0715"/>
    <w:rsid w:val="006F6B6C"/>
    <w:rsid w:val="0074014C"/>
    <w:rsid w:val="00785568"/>
    <w:rsid w:val="0079601A"/>
    <w:rsid w:val="007C187A"/>
    <w:rsid w:val="00801C2D"/>
    <w:rsid w:val="00807A64"/>
    <w:rsid w:val="00882511"/>
    <w:rsid w:val="008A4CF6"/>
    <w:rsid w:val="00940428"/>
    <w:rsid w:val="009867BA"/>
    <w:rsid w:val="0099132D"/>
    <w:rsid w:val="009E2030"/>
    <w:rsid w:val="00A44BA4"/>
    <w:rsid w:val="00A55FFC"/>
    <w:rsid w:val="00AB37A8"/>
    <w:rsid w:val="00AD72B9"/>
    <w:rsid w:val="00B41377"/>
    <w:rsid w:val="00B43D46"/>
    <w:rsid w:val="00B545D2"/>
    <w:rsid w:val="00B9760A"/>
    <w:rsid w:val="00BA160D"/>
    <w:rsid w:val="00BB0744"/>
    <w:rsid w:val="00C014BD"/>
    <w:rsid w:val="00C42436"/>
    <w:rsid w:val="00D05B36"/>
    <w:rsid w:val="00D3029E"/>
    <w:rsid w:val="00D32FAE"/>
    <w:rsid w:val="00D41EC2"/>
    <w:rsid w:val="00D66BFB"/>
    <w:rsid w:val="00DD46C1"/>
    <w:rsid w:val="00DF6A4E"/>
    <w:rsid w:val="00E15B92"/>
    <w:rsid w:val="00E90F59"/>
    <w:rsid w:val="00E9400D"/>
    <w:rsid w:val="00F17679"/>
    <w:rsid w:val="00F2411E"/>
    <w:rsid w:val="00F62176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F7DBD8"/>
  <w15:docId w15:val="{C826ABB8-FEE0-4668-8917-2402B832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BFB"/>
  </w:style>
  <w:style w:type="paragraph" w:styleId="Heading1">
    <w:name w:val="heading 1"/>
    <w:basedOn w:val="Normal"/>
    <w:next w:val="Normal"/>
    <w:link w:val="Heading1Char"/>
    <w:uiPriority w:val="9"/>
    <w:qFormat/>
    <w:rsid w:val="00D66BF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061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B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B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B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B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41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B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B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6BFB"/>
    <w:rPr>
      <w:rFonts w:asciiTheme="majorHAnsi" w:eastAsiaTheme="majorEastAsia" w:hAnsiTheme="majorHAnsi" w:cstheme="majorBidi"/>
      <w:color w:val="40618B" w:themeColor="accent1" w:themeShade="BF"/>
      <w:sz w:val="32"/>
      <w:szCs w:val="32"/>
    </w:rPr>
  </w:style>
  <w:style w:type="paragraph" w:customStyle="1" w:styleId="ContactInfo">
    <w:name w:val="Contact Info"/>
    <w:basedOn w:val="Normal"/>
    <w:uiPriority w:val="2"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D66BF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Number">
    <w:name w:val="List Number"/>
    <w:basedOn w:val="Normal"/>
    <w:uiPriority w:val="4"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22"/>
    <w:qFormat/>
    <w:rsid w:val="00D66BF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6BF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9"/>
    <w:rsid w:val="00D66BFB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F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BFB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BFB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BFB"/>
    <w:rPr>
      <w:rFonts w:asciiTheme="majorHAnsi" w:eastAsiaTheme="majorEastAsia" w:hAnsiTheme="majorHAnsi" w:cstheme="majorBidi"/>
      <w:i/>
      <w:iCs/>
      <w:color w:val="2B41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BF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BFB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66B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BF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66B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C83B4" w:themeColor="accent1"/>
      <w:spacing w:val="-10"/>
      <w:sz w:val="56"/>
      <w:szCs w:val="56"/>
    </w:rPr>
  </w:style>
  <w:style w:type="paragraph" w:styleId="BlockText">
    <w:name w:val="Block Text"/>
    <w:basedOn w:val="Normal"/>
    <w:uiPriority w:val="3"/>
    <w:semiHidden/>
    <w:unhideWhenUsed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66B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BFB"/>
    <w:pPr>
      <w:pBdr>
        <w:left w:val="single" w:sz="18" w:space="12" w:color="5C83B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C83B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BFB"/>
    <w:rPr>
      <w:rFonts w:asciiTheme="majorHAnsi" w:eastAsiaTheme="majorEastAsia" w:hAnsiTheme="majorHAnsi" w:cstheme="majorBidi"/>
      <w:color w:val="5C83B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66BF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6BFB"/>
    <w:rPr>
      <w:b/>
      <w:bCs/>
      <w:smallCaps/>
    </w:rPr>
  </w:style>
  <w:style w:type="paragraph" w:styleId="Quote">
    <w:name w:val="Quote"/>
    <w:basedOn w:val="Normal"/>
    <w:next w:val="Normal"/>
    <w:link w:val="QuoteChar"/>
    <w:uiPriority w:val="29"/>
    <w:qFormat/>
    <w:rsid w:val="00D66BF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BFB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rsid w:val="00D66BFB"/>
    <w:rPr>
      <w:rFonts w:asciiTheme="majorHAnsi" w:eastAsiaTheme="majorEastAsia" w:hAnsiTheme="majorHAnsi" w:cstheme="majorBidi"/>
      <w:color w:val="5C83B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6BFB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6BF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66BF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66BFB"/>
    <w:rPr>
      <w:smallCaps/>
      <w:color w:val="404040" w:themeColor="text1" w:themeTint="BF"/>
      <w:u w:val="single" w:color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sce_000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59E4A1FF794538A4D5532A3C24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42776-5A7C-48B3-BD3F-1AC9B6EE1556}"/>
      </w:docPartPr>
      <w:docPartBody>
        <w:p w:rsidR="00000000" w:rsidRDefault="00AF0820">
          <w:pPr>
            <w:pStyle w:val="9459E4A1FF794538A4D5532A3C242EB4"/>
          </w:pPr>
          <w:r w:rsidRPr="00DF6A4E">
            <w:t>Objective</w:t>
          </w:r>
        </w:p>
      </w:docPartBody>
    </w:docPart>
    <w:docPart>
      <w:docPartPr>
        <w:name w:val="D048CF94752B413CA4F04EA50891E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3C2AC-C47F-4B32-A757-D5B04E67AE95}"/>
      </w:docPartPr>
      <w:docPartBody>
        <w:p w:rsidR="00000000" w:rsidRDefault="00AF0820">
          <w:pPr>
            <w:pStyle w:val="D048CF94752B413CA4F04EA50891E862"/>
          </w:pPr>
          <w:r w:rsidRPr="00DF6A4E">
            <w:t>Skills &amp; Abilities</w:t>
          </w:r>
        </w:p>
      </w:docPartBody>
    </w:docPart>
    <w:docPart>
      <w:docPartPr>
        <w:name w:val="7C45D6ABFD40448082FC5C3009C76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A8332-97B8-473A-BDB8-A27CAB4DC0CB}"/>
      </w:docPartPr>
      <w:docPartBody>
        <w:p w:rsidR="00000000" w:rsidRDefault="00AF0820">
          <w:pPr>
            <w:pStyle w:val="7C45D6ABFD40448082FC5C3009C76822"/>
          </w:pPr>
          <w:r w:rsidRPr="00DF6A4E">
            <w:t>Experience</w:t>
          </w:r>
        </w:p>
      </w:docPartBody>
    </w:docPart>
    <w:docPart>
      <w:docPartPr>
        <w:name w:val="0DEEE5B8BF394903B5ED4A3A1F7A5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99C2F-2735-4154-AD21-3AB5ADE86613}"/>
      </w:docPartPr>
      <w:docPartBody>
        <w:p w:rsidR="00000000" w:rsidRDefault="00AF0820">
          <w:pPr>
            <w:pStyle w:val="0DEEE5B8BF394903B5ED4A3A1F7A5481"/>
          </w:pPr>
          <w:r w:rsidRPr="00DF6A4E">
            <w:t>Education</w:t>
          </w:r>
        </w:p>
      </w:docPartBody>
    </w:docPart>
    <w:docPart>
      <w:docPartPr>
        <w:name w:val="44FFE731826D4382B15F423BFE1D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ACF23-9118-4F8C-82D8-884EAA52D210}"/>
      </w:docPartPr>
      <w:docPartBody>
        <w:p w:rsidR="00000000" w:rsidRDefault="00AF0820">
          <w:pPr>
            <w:pStyle w:val="44FFE731826D4382B15F423BFE1DC440"/>
          </w:pPr>
          <w:r w:rsidRPr="00DF6A4E">
            <w:t>Communication</w:t>
          </w:r>
        </w:p>
      </w:docPartBody>
    </w:docPart>
    <w:docPart>
      <w:docPartPr>
        <w:name w:val="4D21243288794E14BB48F17E9A5F2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16DD-5DA0-4C76-B9F7-73E9E42EDAAF}"/>
      </w:docPartPr>
      <w:docPartBody>
        <w:p w:rsidR="00000000" w:rsidRDefault="00AF0820">
          <w:pPr>
            <w:pStyle w:val="4D21243288794E14BB48F17E9A5F200C"/>
          </w:pPr>
          <w:r w:rsidRPr="00DF6A4E">
            <w:t>You delivered that big presentation to rave reviews. Don’t be shy about it now! This is the place to show how well you work and play with others.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92C564BAE45F6A78B348062705C20">
    <w:name w:val="E4292C564BAE45F6A78B348062705C20"/>
  </w:style>
  <w:style w:type="paragraph" w:customStyle="1" w:styleId="1D395C603B4544A3BF8964CA6875465B">
    <w:name w:val="1D395C603B4544A3BF8964CA6875465B"/>
  </w:style>
  <w:style w:type="paragraph" w:customStyle="1" w:styleId="3CCCBDEB6A3D4B3B941AFDEE6E5DC0E6">
    <w:name w:val="3CCCBDEB6A3D4B3B941AFDEE6E5DC0E6"/>
  </w:style>
  <w:style w:type="paragraph" w:customStyle="1" w:styleId="0EC9E27916D041CFB31C1BF080E677CE">
    <w:name w:val="0EC9E27916D041CFB31C1BF080E677CE"/>
  </w:style>
  <w:style w:type="paragraph" w:customStyle="1" w:styleId="93393ADB127441ACBCD38FFC6ADA2DB0">
    <w:name w:val="93393ADB127441ACBCD38FFC6ADA2DB0"/>
  </w:style>
  <w:style w:type="paragraph" w:customStyle="1" w:styleId="9459E4A1FF794538A4D5532A3C242EB4">
    <w:name w:val="9459E4A1FF794538A4D5532A3C242EB4"/>
  </w:style>
  <w:style w:type="paragraph" w:customStyle="1" w:styleId="3DBEAADDD51A4D7E97DD7CD081C9DA99">
    <w:name w:val="3DBEAADDD51A4D7E97DD7CD081C9DA99"/>
  </w:style>
  <w:style w:type="paragraph" w:customStyle="1" w:styleId="D048CF94752B413CA4F04EA50891E862">
    <w:name w:val="D048CF94752B413CA4F04EA50891E862"/>
  </w:style>
  <w:style w:type="paragraph" w:customStyle="1" w:styleId="0A83321A8CF84F76BC641EDB2936BC58">
    <w:name w:val="0A83321A8CF84F76BC641EDB2936BC58"/>
  </w:style>
  <w:style w:type="paragraph" w:customStyle="1" w:styleId="7C45D6ABFD40448082FC5C3009C76822">
    <w:name w:val="7C45D6ABFD40448082FC5C3009C76822"/>
  </w:style>
  <w:style w:type="paragraph" w:customStyle="1" w:styleId="A2A2AD09BD70443D81323AB173A3C842">
    <w:name w:val="A2A2AD09BD70443D81323AB173A3C842"/>
  </w:style>
  <w:style w:type="paragraph" w:customStyle="1" w:styleId="3BA48EB351B14F1AAD922AB2045C07E6">
    <w:name w:val="3BA48EB351B14F1AAD922AB2045C07E6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F85B372CEA7B422E9FB74571318FC6DB">
    <w:name w:val="F85B372CEA7B422E9FB74571318FC6DB"/>
  </w:style>
  <w:style w:type="paragraph" w:customStyle="1" w:styleId="991C2074524646C6A5094BD161A8F9DF">
    <w:name w:val="991C2074524646C6A5094BD161A8F9DF"/>
  </w:style>
  <w:style w:type="paragraph" w:customStyle="1" w:styleId="890E2453F3F1456BAA6E2693AD01D0A7">
    <w:name w:val="890E2453F3F1456BAA6E2693AD01D0A7"/>
  </w:style>
  <w:style w:type="paragraph" w:customStyle="1" w:styleId="8099720F8536441EA31AB6FD4F1CBD0C">
    <w:name w:val="8099720F8536441EA31AB6FD4F1CBD0C"/>
  </w:style>
  <w:style w:type="paragraph" w:customStyle="1" w:styleId="14EB291F98C642AC87ED45D401C78015">
    <w:name w:val="14EB291F98C642AC87ED45D401C78015"/>
  </w:style>
  <w:style w:type="paragraph" w:customStyle="1" w:styleId="AFEC1C9B61874E28AAB3514636C86057">
    <w:name w:val="AFEC1C9B61874E28AAB3514636C86057"/>
  </w:style>
  <w:style w:type="paragraph" w:customStyle="1" w:styleId="613F5A30C1BA4BB580E4ADBEEFBC415D">
    <w:name w:val="613F5A30C1BA4BB580E4ADBEEFBC415D"/>
  </w:style>
  <w:style w:type="paragraph" w:customStyle="1" w:styleId="F75A46C2E35D4B4EA1E4028BB6E57B06">
    <w:name w:val="F75A46C2E35D4B4EA1E4028BB6E57B06"/>
  </w:style>
  <w:style w:type="paragraph" w:customStyle="1" w:styleId="FEBC35309D7E4EA985201455BD7BA107">
    <w:name w:val="FEBC35309D7E4EA985201455BD7BA107"/>
  </w:style>
  <w:style w:type="paragraph" w:customStyle="1" w:styleId="6188CC69C66848CB9C3BA176F371A0D7">
    <w:name w:val="6188CC69C66848CB9C3BA176F371A0D7"/>
  </w:style>
  <w:style w:type="paragraph" w:customStyle="1" w:styleId="0DEEE5B8BF394903B5ED4A3A1F7A5481">
    <w:name w:val="0DEEE5B8BF394903B5ED4A3A1F7A5481"/>
  </w:style>
  <w:style w:type="paragraph" w:customStyle="1" w:styleId="C43C95F0069E418287AA1DE3DB02BB0B">
    <w:name w:val="C43C95F0069E418287AA1DE3DB02BB0B"/>
  </w:style>
  <w:style w:type="paragraph" w:customStyle="1" w:styleId="7200406E31FF4A15B98F9123F64239AA">
    <w:name w:val="7200406E31FF4A15B98F9123F64239AA"/>
  </w:style>
  <w:style w:type="paragraph" w:customStyle="1" w:styleId="EB0016A6C4B544E0B6E6E572E883E270">
    <w:name w:val="EB0016A6C4B544E0B6E6E572E883E270"/>
  </w:style>
  <w:style w:type="paragraph" w:customStyle="1" w:styleId="67C76D7262574FF4A8F4D60B96A426E3">
    <w:name w:val="67C76D7262574FF4A8F4D60B96A426E3"/>
  </w:style>
  <w:style w:type="paragraph" w:customStyle="1" w:styleId="44FFE731826D4382B15F423BFE1DC440">
    <w:name w:val="44FFE731826D4382B15F423BFE1DC440"/>
  </w:style>
  <w:style w:type="paragraph" w:customStyle="1" w:styleId="4D21243288794E14BB48F17E9A5F200C">
    <w:name w:val="4D21243288794E14BB48F17E9A5F200C"/>
  </w:style>
  <w:style w:type="paragraph" w:customStyle="1" w:styleId="BC83EB10219E4C4197CFFD4ADE1F1887">
    <w:name w:val="BC83EB10219E4C4197CFFD4ADE1F1887"/>
  </w:style>
  <w:style w:type="paragraph" w:customStyle="1" w:styleId="1D09544CB2E74DC588DACAA740D7A63D">
    <w:name w:val="1D09544CB2E74DC588DACAA740D7A63D"/>
  </w:style>
  <w:style w:type="paragraph" w:customStyle="1" w:styleId="F0F12F3E9BF340DD8548C5F5E017A7AE">
    <w:name w:val="F0F12F3E9BF340DD8548C5F5E017A7AE"/>
  </w:style>
  <w:style w:type="paragraph" w:customStyle="1" w:styleId="783492931C34401CB23C894A0F5D78C6">
    <w:name w:val="783492931C34401CB23C894A0F5D78C6"/>
  </w:style>
  <w:style w:type="paragraph" w:customStyle="1" w:styleId="4143E9BFA54C4651840A80EB3F4D3593">
    <w:name w:val="4143E9BFA54C4651840A80EB3F4D3593"/>
  </w:style>
  <w:style w:type="paragraph" w:customStyle="1" w:styleId="B94460D27F6240F8821AC932D7F372DA">
    <w:name w:val="B94460D27F6240F8821AC932D7F37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design).dotx</Template>
  <TotalTime>39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CL News</dc:creator>
  <cp:keywords/>
  <cp:lastModifiedBy>CL News</cp:lastModifiedBy>
  <cp:revision>2</cp:revision>
  <cp:lastPrinted>2006-08-01T17:47:00Z</cp:lastPrinted>
  <dcterms:created xsi:type="dcterms:W3CDTF">2018-10-23T04:05:00Z</dcterms:created>
  <dcterms:modified xsi:type="dcterms:W3CDTF">2018-10-23T04:46:00Z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